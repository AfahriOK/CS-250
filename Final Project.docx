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F54" w:rsidRDefault="003C2F54">
      <w:r>
        <w:t>Afahri Kerr</w:t>
      </w:r>
    </w:p>
    <w:p w:rsidR="003C2F54" w:rsidRDefault="003C2F54">
      <w:r>
        <w:t>CS – 250</w:t>
      </w:r>
    </w:p>
    <w:p w:rsidR="003C2F54" w:rsidRDefault="00895F6A">
      <w:r>
        <w:t>August 7, 2022</w:t>
      </w:r>
    </w:p>
    <w:p w:rsidR="00895F6A" w:rsidRDefault="00895F6A"/>
    <w:p w:rsidR="00CE4A63" w:rsidRDefault="00C872FB" w:rsidP="00895F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="00CE4A63">
        <w:rPr>
          <w:b/>
          <w:bCs/>
          <w:u w:val="single"/>
        </w:rPr>
        <w:t>Project</w:t>
      </w:r>
    </w:p>
    <w:p w:rsidR="00CE4A63" w:rsidRDefault="00CE4A63" w:rsidP="00895F6A">
      <w:pPr>
        <w:jc w:val="center"/>
        <w:rPr>
          <w:b/>
          <w:bCs/>
          <w:u w:val="single"/>
        </w:rPr>
      </w:pPr>
    </w:p>
    <w:p w:rsidR="00CE4A63" w:rsidRDefault="00E96998" w:rsidP="00CE4A63">
      <w:pPr>
        <w:rPr>
          <w:rFonts w:cstheme="minorHAnsi"/>
        </w:rPr>
      </w:pPr>
      <w:r>
        <w:t xml:space="preserve">    The </w:t>
      </w:r>
      <w:r w:rsidR="000B4FDF">
        <w:t xml:space="preserve">scrum agile </w:t>
      </w:r>
      <w:r w:rsidR="00F73CF3">
        <w:t xml:space="preserve">method is very team </w:t>
      </w:r>
      <w:r w:rsidR="00551ED3">
        <w:t xml:space="preserve">oriented and is used to implement the </w:t>
      </w:r>
      <w:r w:rsidR="00624657">
        <w:t xml:space="preserve">core </w:t>
      </w:r>
      <w:r w:rsidR="00A32ECA">
        <w:t xml:space="preserve">principles </w:t>
      </w:r>
      <w:r w:rsidR="00624657">
        <w:t xml:space="preserve">of the agile methodology. </w:t>
      </w:r>
      <w:r w:rsidR="009D5616">
        <w:rPr>
          <w:rFonts w:cstheme="minorHAnsi"/>
        </w:rPr>
        <w:t>Charles G. Cobb states these</w:t>
      </w:r>
      <w:r w:rsidR="00624657" w:rsidRPr="00151E3C">
        <w:rPr>
          <w:rFonts w:cstheme="minorHAnsi"/>
        </w:rPr>
        <w:t xml:space="preserve"> </w:t>
      </w:r>
      <w:r w:rsidR="00A32ECA">
        <w:rPr>
          <w:rFonts w:cstheme="minorHAnsi"/>
        </w:rPr>
        <w:t xml:space="preserve">principles </w:t>
      </w:r>
      <w:r w:rsidR="009D5616">
        <w:rPr>
          <w:rFonts w:cstheme="minorHAnsi"/>
        </w:rPr>
        <w:t>as</w:t>
      </w:r>
      <w:r w:rsidR="00624657" w:rsidRPr="00151E3C">
        <w:rPr>
          <w:rFonts w:cstheme="minorHAnsi"/>
        </w:rPr>
        <w:t xml:space="preserve"> </w:t>
      </w:r>
      <w:r w:rsidR="00151E3C">
        <w:rPr>
          <w:rFonts w:cstheme="minorHAnsi"/>
        </w:rPr>
        <w:t>1. Our</w:t>
      </w:r>
      <w:r w:rsidR="00FC787F" w:rsidRPr="00151E3C">
        <w:rPr>
          <w:rFonts w:cstheme="minorHAnsi"/>
        </w:rPr>
        <w:t xml:space="preserve"> highest priority is to satisfy the customer</w:t>
      </w:r>
      <w:r w:rsidR="00A32ECA">
        <w:rPr>
          <w:rFonts w:cstheme="minorHAnsi"/>
        </w:rPr>
        <w:t xml:space="preserve"> </w:t>
      </w:r>
      <w:r w:rsidR="00FC787F" w:rsidRPr="00151E3C">
        <w:rPr>
          <w:rFonts w:cstheme="minorHAnsi"/>
        </w:rPr>
        <w:t>through early and continuous delivery</w:t>
      </w:r>
      <w:r w:rsidR="00151E3C">
        <w:rPr>
          <w:rFonts w:cstheme="minorHAnsi"/>
        </w:rPr>
        <w:t xml:space="preserve"> </w:t>
      </w:r>
      <w:r w:rsidR="00FC787F" w:rsidRPr="00151E3C">
        <w:rPr>
          <w:rFonts w:cstheme="minorHAnsi"/>
        </w:rPr>
        <w:t>of valuable software</w:t>
      </w:r>
      <w:r w:rsidR="00A32ECA">
        <w:rPr>
          <w:rFonts w:cstheme="minorHAnsi"/>
        </w:rPr>
        <w:t>, 2. Welcome</w:t>
      </w:r>
      <w:r w:rsidR="00FC787F" w:rsidRPr="00151E3C">
        <w:rPr>
          <w:rFonts w:cstheme="minorHAnsi"/>
        </w:rPr>
        <w:t xml:space="preserve"> changing requirements, even late in</w:t>
      </w:r>
      <w:r w:rsidR="00A32ECA">
        <w:rPr>
          <w:rFonts w:cstheme="minorHAnsi"/>
        </w:rPr>
        <w:t xml:space="preserve"> </w:t>
      </w:r>
      <w:r w:rsidR="00FC787F" w:rsidRPr="00151E3C">
        <w:rPr>
          <w:rFonts w:cstheme="minorHAnsi"/>
        </w:rPr>
        <w:t>development. Agile processes harness change for</w:t>
      </w:r>
      <w:r w:rsidR="00310D37">
        <w:rPr>
          <w:rFonts w:cstheme="minorHAnsi"/>
        </w:rPr>
        <w:t xml:space="preserve"> </w:t>
      </w:r>
      <w:r w:rsidR="00FC787F" w:rsidRPr="00151E3C">
        <w:rPr>
          <w:rFonts w:cstheme="minorHAnsi"/>
        </w:rPr>
        <w:t>the customer's competitive advantage</w:t>
      </w:r>
      <w:r w:rsidR="003D0278">
        <w:rPr>
          <w:rFonts w:cstheme="minorHAnsi"/>
        </w:rPr>
        <w:t>, 3. Deliver</w:t>
      </w:r>
      <w:r w:rsidR="00FC787F" w:rsidRPr="00151E3C">
        <w:rPr>
          <w:rFonts w:cstheme="minorHAnsi"/>
        </w:rPr>
        <w:t xml:space="preserve"> working software frequently, from a</w:t>
      </w:r>
      <w:r w:rsidR="003D0278">
        <w:rPr>
          <w:rFonts w:cstheme="minorHAnsi"/>
        </w:rPr>
        <w:t xml:space="preserve"> </w:t>
      </w:r>
      <w:r w:rsidR="00FC787F" w:rsidRPr="00151E3C">
        <w:rPr>
          <w:rFonts w:cstheme="minorHAnsi"/>
        </w:rPr>
        <w:t>couple of weeks to a couple of months, with a</w:t>
      </w:r>
      <w:r w:rsidR="003D0278">
        <w:rPr>
          <w:rFonts w:cstheme="minorHAnsi"/>
        </w:rPr>
        <w:t xml:space="preserve"> </w:t>
      </w:r>
      <w:r w:rsidR="00FC787F" w:rsidRPr="00151E3C">
        <w:rPr>
          <w:rFonts w:cstheme="minorHAnsi"/>
        </w:rPr>
        <w:t>preference to the shorter timescale</w:t>
      </w:r>
      <w:r w:rsidR="00310D37">
        <w:rPr>
          <w:rFonts w:cstheme="minorHAnsi"/>
        </w:rPr>
        <w:t xml:space="preserve">, </w:t>
      </w:r>
      <w:r w:rsidR="00595338">
        <w:rPr>
          <w:rFonts w:cstheme="minorHAnsi"/>
        </w:rPr>
        <w:t>4. Business</w:t>
      </w:r>
      <w:r w:rsidR="00FC787F" w:rsidRPr="00151E3C">
        <w:rPr>
          <w:rFonts w:cstheme="minorHAnsi"/>
        </w:rPr>
        <w:t xml:space="preserve"> people and developers must work</w:t>
      </w:r>
      <w:r w:rsidR="00F17FA2">
        <w:rPr>
          <w:rFonts w:cstheme="minorHAnsi"/>
        </w:rPr>
        <w:t xml:space="preserve"> t</w:t>
      </w:r>
      <w:r w:rsidR="00FC787F" w:rsidRPr="00151E3C">
        <w:rPr>
          <w:rFonts w:cstheme="minorHAnsi"/>
        </w:rPr>
        <w:t>ogether daily throughout the project</w:t>
      </w:r>
      <w:r w:rsidR="00F17FA2">
        <w:rPr>
          <w:rFonts w:cstheme="minorHAnsi"/>
        </w:rPr>
        <w:t>, 5. Build</w:t>
      </w:r>
      <w:r w:rsidR="00FC787F" w:rsidRPr="00151E3C">
        <w:rPr>
          <w:rFonts w:cstheme="minorHAnsi"/>
        </w:rPr>
        <w:t xml:space="preserve"> projects around motivated individuals.</w:t>
      </w:r>
      <w:r w:rsidR="00F17FA2">
        <w:rPr>
          <w:rFonts w:cstheme="minorHAnsi"/>
        </w:rPr>
        <w:t xml:space="preserve"> </w:t>
      </w:r>
      <w:r w:rsidR="00FC787F" w:rsidRPr="00151E3C">
        <w:rPr>
          <w:rFonts w:cstheme="minorHAnsi"/>
        </w:rPr>
        <w:t>Give them the environment and support they need,</w:t>
      </w:r>
      <w:r w:rsidR="00F17FA2">
        <w:rPr>
          <w:rFonts w:cstheme="minorHAnsi"/>
        </w:rPr>
        <w:t xml:space="preserve"> </w:t>
      </w:r>
      <w:r w:rsidR="00FC787F" w:rsidRPr="00151E3C">
        <w:rPr>
          <w:rFonts w:cstheme="minorHAnsi"/>
        </w:rPr>
        <w:t xml:space="preserve">and trust them to get the job </w:t>
      </w:r>
      <w:r w:rsidR="00237528">
        <w:rPr>
          <w:rFonts w:cstheme="minorHAnsi"/>
        </w:rPr>
        <w:t>done, 6. The</w:t>
      </w:r>
      <w:r w:rsidR="00FC787F" w:rsidRPr="00151E3C">
        <w:rPr>
          <w:rFonts w:cstheme="minorHAnsi"/>
        </w:rPr>
        <w:t xml:space="preserve"> most efficient and effective method of</w:t>
      </w:r>
      <w:r w:rsidR="00237528">
        <w:rPr>
          <w:rFonts w:cstheme="minorHAnsi"/>
        </w:rPr>
        <w:t xml:space="preserve"> </w:t>
      </w:r>
      <w:r w:rsidR="00FC787F" w:rsidRPr="00151E3C">
        <w:rPr>
          <w:rFonts w:cstheme="minorHAnsi"/>
        </w:rPr>
        <w:t>conveying information to and within a development</w:t>
      </w:r>
      <w:r w:rsidR="00237528">
        <w:rPr>
          <w:rFonts w:cstheme="minorHAnsi"/>
        </w:rPr>
        <w:t xml:space="preserve"> </w:t>
      </w:r>
      <w:r w:rsidR="00FC787F" w:rsidRPr="00151E3C">
        <w:rPr>
          <w:rFonts w:cstheme="minorHAnsi"/>
        </w:rPr>
        <w:t>team is face-to-face conversation</w:t>
      </w:r>
      <w:r w:rsidR="00237528">
        <w:rPr>
          <w:rFonts w:cstheme="minorHAnsi"/>
        </w:rPr>
        <w:t>, 7. Working</w:t>
      </w:r>
      <w:r w:rsidR="00FC787F" w:rsidRPr="00151E3C">
        <w:rPr>
          <w:rFonts w:cstheme="minorHAnsi"/>
        </w:rPr>
        <w:t xml:space="preserve"> software is the primary measure of progress.</w:t>
      </w:r>
      <w:r w:rsidR="00CD3720">
        <w:rPr>
          <w:rFonts w:cstheme="minorHAnsi"/>
        </w:rPr>
        <w:t xml:space="preserve"> 8. Agile</w:t>
      </w:r>
      <w:r w:rsidR="00FC787F" w:rsidRPr="00151E3C">
        <w:rPr>
          <w:rFonts w:cstheme="minorHAnsi"/>
        </w:rPr>
        <w:t xml:space="preserve"> processes promote sustainable development.</w:t>
      </w:r>
      <w:r w:rsidR="005673FC">
        <w:rPr>
          <w:rFonts w:cstheme="minorHAnsi"/>
        </w:rPr>
        <w:t xml:space="preserve"> </w:t>
      </w:r>
      <w:r w:rsidR="00FC787F" w:rsidRPr="00151E3C">
        <w:rPr>
          <w:rFonts w:cstheme="minorHAnsi"/>
        </w:rPr>
        <w:t>The sponsors, developers, and users should be a</w:t>
      </w:r>
      <w:r w:rsidR="005673FC">
        <w:rPr>
          <w:rFonts w:cstheme="minorHAnsi"/>
        </w:rPr>
        <w:t xml:space="preserve">ble </w:t>
      </w:r>
      <w:r w:rsidR="00FC787F" w:rsidRPr="00151E3C">
        <w:rPr>
          <w:rFonts w:cstheme="minorHAnsi"/>
        </w:rPr>
        <w:t>to maintain a constant pace indefinitely.</w:t>
      </w:r>
      <w:r w:rsidR="005673FC">
        <w:rPr>
          <w:rFonts w:cstheme="minorHAnsi"/>
        </w:rPr>
        <w:t xml:space="preserve"> 9. Continuous</w:t>
      </w:r>
      <w:r w:rsidR="00FC787F" w:rsidRPr="00151E3C">
        <w:rPr>
          <w:rFonts w:cstheme="minorHAnsi"/>
        </w:rPr>
        <w:t xml:space="preserve"> attention to technical excellence</w:t>
      </w:r>
      <w:r w:rsidR="003B7B3C">
        <w:rPr>
          <w:rFonts w:cstheme="minorHAnsi"/>
        </w:rPr>
        <w:t xml:space="preserve"> </w:t>
      </w:r>
      <w:r w:rsidR="00FC787F" w:rsidRPr="00151E3C">
        <w:rPr>
          <w:rFonts w:cstheme="minorHAnsi"/>
        </w:rPr>
        <w:t xml:space="preserve">and good design enhances </w:t>
      </w:r>
      <w:r w:rsidR="003B7B3C">
        <w:rPr>
          <w:rFonts w:cstheme="minorHAnsi"/>
        </w:rPr>
        <w:t>agility, 10. Simplicity--the</w:t>
      </w:r>
      <w:r w:rsidR="00FC787F" w:rsidRPr="00151E3C">
        <w:rPr>
          <w:rFonts w:cstheme="minorHAnsi"/>
        </w:rPr>
        <w:t xml:space="preserve"> art of maximizing the amount</w:t>
      </w:r>
      <w:r w:rsidR="003B7B3C">
        <w:rPr>
          <w:rFonts w:cstheme="minorHAnsi"/>
        </w:rPr>
        <w:t xml:space="preserve"> </w:t>
      </w:r>
      <w:r w:rsidR="00FC787F" w:rsidRPr="00151E3C">
        <w:rPr>
          <w:rFonts w:cstheme="minorHAnsi"/>
        </w:rPr>
        <w:t>of work not done--is essential</w:t>
      </w:r>
      <w:r w:rsidR="005F4643">
        <w:rPr>
          <w:rFonts w:cstheme="minorHAnsi"/>
        </w:rPr>
        <w:t>, 11. The</w:t>
      </w:r>
      <w:r w:rsidR="00FC787F" w:rsidRPr="00151E3C">
        <w:rPr>
          <w:rFonts w:cstheme="minorHAnsi"/>
        </w:rPr>
        <w:t xml:space="preserve"> best architectures, requirements, and designs</w:t>
      </w:r>
      <w:r w:rsidR="005F4643">
        <w:rPr>
          <w:rFonts w:cstheme="minorHAnsi"/>
        </w:rPr>
        <w:t xml:space="preserve"> </w:t>
      </w:r>
      <w:r w:rsidR="00FC787F" w:rsidRPr="00151E3C">
        <w:rPr>
          <w:rFonts w:cstheme="minorHAnsi"/>
        </w:rPr>
        <w:t xml:space="preserve">emerge from self-organizing </w:t>
      </w:r>
      <w:r w:rsidR="00042C70">
        <w:rPr>
          <w:rFonts w:cstheme="minorHAnsi"/>
        </w:rPr>
        <w:t>teams, 12. At</w:t>
      </w:r>
      <w:r w:rsidR="00FC787F" w:rsidRPr="00151E3C">
        <w:rPr>
          <w:rFonts w:cstheme="minorHAnsi"/>
        </w:rPr>
        <w:t xml:space="preserve"> regular intervals, the team reflects on how</w:t>
      </w:r>
      <w:r w:rsidR="00042C70">
        <w:rPr>
          <w:rFonts w:cstheme="minorHAnsi"/>
        </w:rPr>
        <w:t xml:space="preserve"> </w:t>
      </w:r>
      <w:r w:rsidR="00FC787F" w:rsidRPr="00151E3C">
        <w:rPr>
          <w:rFonts w:cstheme="minorHAnsi"/>
        </w:rPr>
        <w:t>to become more effective, then tunes and adjusts</w:t>
      </w:r>
      <w:r w:rsidR="00042C70">
        <w:rPr>
          <w:rFonts w:cstheme="minorHAnsi"/>
        </w:rPr>
        <w:t xml:space="preserve"> </w:t>
      </w:r>
      <w:r w:rsidR="00FC787F" w:rsidRPr="00151E3C">
        <w:rPr>
          <w:rFonts w:cstheme="minorHAnsi"/>
        </w:rPr>
        <w:t xml:space="preserve">its behavior </w:t>
      </w:r>
      <w:r w:rsidR="00EC0866">
        <w:rPr>
          <w:rFonts w:cstheme="minorHAnsi"/>
        </w:rPr>
        <w:t>accordingly (2015).</w:t>
      </w:r>
      <w:r w:rsidR="009216D1">
        <w:rPr>
          <w:rFonts w:cstheme="minorHAnsi"/>
        </w:rPr>
        <w:t xml:space="preserve"> </w:t>
      </w:r>
      <w:r w:rsidR="008C13DB">
        <w:rPr>
          <w:rFonts w:cstheme="minorHAnsi"/>
        </w:rPr>
        <w:t xml:space="preserve">Throughout this project each of these principles were </w:t>
      </w:r>
      <w:r w:rsidR="00FC71B4">
        <w:rPr>
          <w:rFonts w:cstheme="minorHAnsi"/>
        </w:rPr>
        <w:t>demonstrated.</w:t>
      </w:r>
    </w:p>
    <w:p w:rsidR="00FC71B4" w:rsidRDefault="00FC71B4" w:rsidP="00CE4A63">
      <w:pPr>
        <w:rPr>
          <w:rFonts w:cstheme="minorHAnsi"/>
        </w:rPr>
      </w:pPr>
      <w:r>
        <w:rPr>
          <w:rFonts w:cstheme="minorHAnsi"/>
        </w:rPr>
        <w:lastRenderedPageBreak/>
        <w:t xml:space="preserve">    In a scrum team there are three main roles. These roles are 1. Product owner, 2. Scrum master, and 3.</w:t>
      </w:r>
      <w:r w:rsidR="00F7614E">
        <w:rPr>
          <w:rFonts w:cstheme="minorHAnsi"/>
        </w:rPr>
        <w:t xml:space="preserve"> Scrum team. The scrum team can be further broken down into separate roles such as </w:t>
      </w:r>
      <w:r w:rsidR="003A3D91">
        <w:rPr>
          <w:rFonts w:cstheme="minorHAnsi"/>
        </w:rPr>
        <w:t xml:space="preserve">developer and tester as demonstrated in this project. </w:t>
      </w:r>
      <w:r w:rsidR="00CB722A">
        <w:rPr>
          <w:rFonts w:cstheme="minorHAnsi"/>
        </w:rPr>
        <w:t xml:space="preserve">According to </w:t>
      </w:r>
      <w:r w:rsidR="0008016B">
        <w:rPr>
          <w:rFonts w:cstheme="minorHAnsi"/>
        </w:rPr>
        <w:t xml:space="preserve">Cobb </w:t>
      </w:r>
      <w:r w:rsidR="00CB722A">
        <w:rPr>
          <w:rFonts w:cstheme="minorHAnsi"/>
        </w:rPr>
        <w:t>(2015)</w:t>
      </w:r>
      <w:r w:rsidR="0008016B">
        <w:rPr>
          <w:rFonts w:cstheme="minorHAnsi"/>
        </w:rPr>
        <w:t>, the</w:t>
      </w:r>
      <w:r w:rsidR="00CB722A">
        <w:rPr>
          <w:rFonts w:cstheme="minorHAnsi"/>
        </w:rPr>
        <w:t xml:space="preserve"> </w:t>
      </w:r>
      <w:r w:rsidR="003A3D91">
        <w:rPr>
          <w:rFonts w:cstheme="minorHAnsi"/>
        </w:rPr>
        <w:t xml:space="preserve">Product Owner is responsible for </w:t>
      </w:r>
      <w:r w:rsidR="00337E8D">
        <w:rPr>
          <w:rFonts w:cstheme="minorHAnsi"/>
        </w:rPr>
        <w:t xml:space="preserve">gathering the customers </w:t>
      </w:r>
      <w:r w:rsidR="009B6DE0">
        <w:rPr>
          <w:rFonts w:cstheme="minorHAnsi"/>
        </w:rPr>
        <w:t>needs and preparing the product backlog.</w:t>
      </w:r>
      <w:r w:rsidR="0008016B">
        <w:rPr>
          <w:rFonts w:cstheme="minorHAnsi"/>
        </w:rPr>
        <w:t xml:space="preserve"> For this </w:t>
      </w:r>
      <w:r w:rsidR="00A54FA6">
        <w:rPr>
          <w:rFonts w:cstheme="minorHAnsi"/>
        </w:rPr>
        <w:t>project, Christy was the project manager and she did this through an initial client meeting and various focus groups throughout the project to gather feedback.</w:t>
      </w:r>
      <w:r w:rsidR="000612CC">
        <w:rPr>
          <w:rFonts w:cstheme="minorHAnsi"/>
        </w:rPr>
        <w:t xml:space="preserve"> The second role is a Scrum Master. Cobb (2015) states that </w:t>
      </w:r>
      <w:r w:rsidR="00E70FB4">
        <w:rPr>
          <w:rFonts w:cstheme="minorHAnsi"/>
        </w:rPr>
        <w:t xml:space="preserve">this role </w:t>
      </w:r>
      <w:r w:rsidR="00A600AF">
        <w:rPr>
          <w:rFonts w:cstheme="minorHAnsi"/>
        </w:rPr>
        <w:t xml:space="preserve">is about leading and coaching the </w:t>
      </w:r>
      <w:r w:rsidR="00BF6344">
        <w:rPr>
          <w:rFonts w:cstheme="minorHAnsi"/>
        </w:rPr>
        <w:t xml:space="preserve">development team if scrum isn’t already </w:t>
      </w:r>
      <w:r w:rsidR="00702D78">
        <w:rPr>
          <w:rFonts w:cstheme="minorHAnsi"/>
        </w:rPr>
        <w:t xml:space="preserve">understood, planning scrum implementation, </w:t>
      </w:r>
      <w:r w:rsidR="00796756">
        <w:rPr>
          <w:rFonts w:cstheme="minorHAnsi"/>
        </w:rPr>
        <w:t xml:space="preserve">and helping employees and stakeholders </w:t>
      </w:r>
      <w:r w:rsidR="00E42CFD">
        <w:rPr>
          <w:rFonts w:cstheme="minorHAnsi"/>
        </w:rPr>
        <w:t xml:space="preserve">understand and enact </w:t>
      </w:r>
      <w:r w:rsidR="0086039E">
        <w:rPr>
          <w:rFonts w:cstheme="minorHAnsi"/>
        </w:rPr>
        <w:t>scrum product</w:t>
      </w:r>
      <w:r w:rsidR="00677A9C">
        <w:rPr>
          <w:rFonts w:cstheme="minorHAnsi"/>
        </w:rPr>
        <w:t xml:space="preserve"> development.</w:t>
      </w:r>
      <w:r w:rsidR="005F3B42">
        <w:rPr>
          <w:rFonts w:cstheme="minorHAnsi"/>
        </w:rPr>
        <w:t xml:space="preserve"> He or she is a facilitator. </w:t>
      </w:r>
      <w:r w:rsidR="007C0B7A">
        <w:rPr>
          <w:rFonts w:cstheme="minorHAnsi"/>
        </w:rPr>
        <w:t xml:space="preserve">In this project Ron was our Scrum Master and he worked with Christy to gather the requirements from the customers and communicated their thoughts to the development team. </w:t>
      </w:r>
      <w:r w:rsidR="005F3B42">
        <w:rPr>
          <w:rFonts w:cstheme="minorHAnsi"/>
        </w:rPr>
        <w:t xml:space="preserve">The last role is the development team. These are the </w:t>
      </w:r>
      <w:r w:rsidR="00B51987">
        <w:rPr>
          <w:rFonts w:cstheme="minorHAnsi"/>
        </w:rPr>
        <w:t xml:space="preserve">professionals who </w:t>
      </w:r>
      <w:r w:rsidR="00A84542">
        <w:rPr>
          <w:rFonts w:cstheme="minorHAnsi"/>
        </w:rPr>
        <w:t>do the work to create the actual product.</w:t>
      </w:r>
      <w:r w:rsidR="002743B0">
        <w:rPr>
          <w:rFonts w:cstheme="minorHAnsi"/>
        </w:rPr>
        <w:t xml:space="preserve"> </w:t>
      </w:r>
      <w:r w:rsidR="003B454C">
        <w:rPr>
          <w:rFonts w:cstheme="minorHAnsi"/>
        </w:rPr>
        <w:t xml:space="preserve">“The idealistic view is </w:t>
      </w:r>
      <w:r w:rsidR="007A30B2">
        <w:rPr>
          <w:rFonts w:cstheme="minorHAnsi"/>
        </w:rPr>
        <w:t xml:space="preserve">that everyone </w:t>
      </w:r>
      <w:r w:rsidR="008F37B0">
        <w:rPr>
          <w:rFonts w:cstheme="minorHAnsi"/>
        </w:rPr>
        <w:t xml:space="preserve">on the team is equally capable of </w:t>
      </w:r>
      <w:r w:rsidR="00FC450C">
        <w:rPr>
          <w:rFonts w:cstheme="minorHAnsi"/>
        </w:rPr>
        <w:t xml:space="preserve">performing any task </w:t>
      </w:r>
      <w:r w:rsidR="004B2163">
        <w:rPr>
          <w:rFonts w:cstheme="minorHAnsi"/>
        </w:rPr>
        <w:t>required by the team” (Cobb, 2015).</w:t>
      </w:r>
      <w:r w:rsidR="00450817">
        <w:rPr>
          <w:rFonts w:cstheme="minorHAnsi"/>
        </w:rPr>
        <w:t xml:space="preserve"> This is not always the case though so specializations are allowed. In this project our team consisted </w:t>
      </w:r>
      <w:r w:rsidR="005C67E8">
        <w:rPr>
          <w:rFonts w:cstheme="minorHAnsi"/>
        </w:rPr>
        <w:t xml:space="preserve">of Brian, a tester, and Nicole, the developer, who worked together to </w:t>
      </w:r>
      <w:r w:rsidR="00D63C24">
        <w:rPr>
          <w:rFonts w:cstheme="minorHAnsi"/>
        </w:rPr>
        <w:t xml:space="preserve">create the site. </w:t>
      </w:r>
      <w:r w:rsidR="00473D58">
        <w:rPr>
          <w:rFonts w:cstheme="minorHAnsi"/>
        </w:rPr>
        <w:t xml:space="preserve">Brian designed the test cases and Nicole designed the actual site </w:t>
      </w:r>
      <w:r w:rsidR="00CB4D27">
        <w:rPr>
          <w:rFonts w:cstheme="minorHAnsi"/>
        </w:rPr>
        <w:t>and made sure it confirmed to the teams definition of done through the test cases.</w:t>
      </w:r>
    </w:p>
    <w:p w:rsidR="006A3D82" w:rsidRDefault="00B76D37" w:rsidP="00CE4A63">
      <w:pPr>
        <w:rPr>
          <w:rFonts w:cstheme="minorHAnsi"/>
        </w:rPr>
      </w:pPr>
      <w:r>
        <w:rPr>
          <w:rFonts w:cstheme="minorHAnsi"/>
        </w:rPr>
        <w:t xml:space="preserve">    The Scrum-Agile </w:t>
      </w:r>
      <w:r w:rsidR="00BD2092">
        <w:rPr>
          <w:rFonts w:cstheme="minorHAnsi"/>
        </w:rPr>
        <w:t xml:space="preserve">approach was used in this project. They made </w:t>
      </w:r>
      <w:r w:rsidR="00945370">
        <w:rPr>
          <w:rFonts w:cstheme="minorHAnsi"/>
        </w:rPr>
        <w:t xml:space="preserve">the project go efficiently because user stories were defined </w:t>
      </w:r>
      <w:r w:rsidR="00A2496D">
        <w:rPr>
          <w:rFonts w:cstheme="minorHAnsi"/>
        </w:rPr>
        <w:t>along with their definition of done. Test cases were also designed to help in the creation process.</w:t>
      </w:r>
      <w:r w:rsidR="00814373">
        <w:rPr>
          <w:rFonts w:cstheme="minorHAnsi"/>
        </w:rPr>
        <w:t xml:space="preserve"> The Scrum-Agile approach also helped when the team had to switch up their design and </w:t>
      </w:r>
      <w:r w:rsidR="00AC7714">
        <w:rPr>
          <w:rFonts w:cstheme="minorHAnsi"/>
        </w:rPr>
        <w:t xml:space="preserve">destination lists. Christy learned that the customers wanted a </w:t>
      </w:r>
      <w:r w:rsidR="004E32A6">
        <w:rPr>
          <w:rFonts w:cstheme="minorHAnsi"/>
        </w:rPr>
        <w:t xml:space="preserve">new </w:t>
      </w:r>
      <w:r w:rsidR="002F0672">
        <w:rPr>
          <w:rFonts w:cstheme="minorHAnsi"/>
        </w:rPr>
        <w:t xml:space="preserve">list based on wellness sites and </w:t>
      </w:r>
      <w:r w:rsidR="00560A85">
        <w:rPr>
          <w:rFonts w:cstheme="minorHAnsi"/>
        </w:rPr>
        <w:t xml:space="preserve">had a meeting to communicate that to the team. The team was then able to </w:t>
      </w:r>
      <w:r w:rsidR="00230522">
        <w:rPr>
          <w:rFonts w:cstheme="minorHAnsi"/>
        </w:rPr>
        <w:t>implement the changes quickly using the framework they had already created.</w:t>
      </w:r>
      <w:r w:rsidR="00FB3197">
        <w:rPr>
          <w:rFonts w:cstheme="minorHAnsi"/>
        </w:rPr>
        <w:t xml:space="preserve"> </w:t>
      </w:r>
      <w:r w:rsidR="00FB3197">
        <w:rPr>
          <w:rFonts w:cstheme="minorHAnsi"/>
        </w:rPr>
        <w:lastRenderedPageBreak/>
        <w:t xml:space="preserve">The project was also changed from </w:t>
      </w:r>
      <w:r w:rsidR="006A3D82">
        <w:rPr>
          <w:rFonts w:cstheme="minorHAnsi"/>
        </w:rPr>
        <w:t>a “list” Tina slideshow view which was also implemented very quickly.</w:t>
      </w:r>
    </w:p>
    <w:p w:rsidR="005A0D43" w:rsidRDefault="00E80AA7" w:rsidP="00CE4A63">
      <w:pPr>
        <w:rPr>
          <w:rFonts w:cstheme="minorHAnsi"/>
        </w:rPr>
      </w:pPr>
      <w:r>
        <w:rPr>
          <w:rFonts w:cstheme="minorHAnsi"/>
        </w:rPr>
        <w:t xml:space="preserve">    There weren’t many tools used on this project since it was so small and there weren’t many team members but they used their scrum </w:t>
      </w:r>
      <w:r w:rsidR="0023022F">
        <w:rPr>
          <w:rFonts w:cstheme="minorHAnsi"/>
        </w:rPr>
        <w:t>events</w:t>
      </w:r>
      <w:r>
        <w:rPr>
          <w:rFonts w:cstheme="minorHAnsi"/>
        </w:rPr>
        <w:t xml:space="preserve"> effectively and remained in communication at l times. </w:t>
      </w:r>
      <w:r w:rsidR="0023022F">
        <w:rPr>
          <w:rFonts w:cstheme="minorHAnsi"/>
        </w:rPr>
        <w:t>They could have used an information radiator such as Jira to update their backlog and</w:t>
      </w:r>
      <w:r w:rsidR="00AD1C71">
        <w:rPr>
          <w:rFonts w:cstheme="minorHAnsi"/>
        </w:rPr>
        <w:t xml:space="preserve"> track project completeness. </w:t>
      </w:r>
      <w:r w:rsidR="00735234">
        <w:rPr>
          <w:rFonts w:cstheme="minorHAnsi"/>
        </w:rPr>
        <w:t>Christy held focus groups to gather feedback from the customers and communicated it to the team through face</w:t>
      </w:r>
      <w:r w:rsidR="007A2346">
        <w:rPr>
          <w:rFonts w:cstheme="minorHAnsi"/>
        </w:rPr>
        <w:t xml:space="preserve"> to f</w:t>
      </w:r>
      <w:r w:rsidR="00735234">
        <w:rPr>
          <w:rFonts w:cstheme="minorHAnsi"/>
        </w:rPr>
        <w:t>ace meetings.</w:t>
      </w:r>
      <w:r w:rsidR="007A2346">
        <w:rPr>
          <w:rFonts w:cstheme="minorHAnsi"/>
        </w:rPr>
        <w:t xml:space="preserve"> There were also emails sent to get clarifying information</w:t>
      </w:r>
      <w:r w:rsidR="00644A83">
        <w:rPr>
          <w:rFonts w:cstheme="minorHAnsi"/>
        </w:rPr>
        <w:t xml:space="preserve"> throughout the project. Here</w:t>
      </w:r>
      <w:r w:rsidR="007A2346">
        <w:rPr>
          <w:rFonts w:cstheme="minorHAnsi"/>
        </w:rPr>
        <w:t xml:space="preserve"> are two </w:t>
      </w:r>
      <w:r w:rsidR="00AF2902">
        <w:rPr>
          <w:rFonts w:cstheme="minorHAnsi"/>
        </w:rPr>
        <w:t>examples:</w:t>
      </w:r>
    </w:p>
    <w:p w:rsidR="005A0D43" w:rsidRDefault="005A0D43" w:rsidP="00CE4A63">
      <w:pPr>
        <w:rPr>
          <w:rFonts w:cstheme="minorHAnsi"/>
        </w:rPr>
      </w:pPr>
    </w:p>
    <w:p w:rsidR="005A0D43" w:rsidRDefault="005A0D43" w:rsidP="00CE4A63">
      <w:pPr>
        <w:rPr>
          <w:rFonts w:cstheme="minorHAnsi"/>
        </w:rPr>
      </w:pPr>
      <w:r>
        <w:rPr>
          <w:rFonts w:cstheme="minorHAnsi"/>
        </w:rPr>
        <w:t>Dear Christy (Product Owner) and Brian (Tester)</w:t>
      </w:r>
    </w:p>
    <w:p w:rsidR="005A0D43" w:rsidRDefault="005A0D43" w:rsidP="00CE4A63">
      <w:pPr>
        <w:rPr>
          <w:rFonts w:cstheme="minorHAnsi"/>
        </w:rPr>
      </w:pPr>
      <w:r>
        <w:rPr>
          <w:rFonts w:cstheme="minorHAnsi"/>
        </w:rPr>
        <w:t xml:space="preserve">    I am aware that the customer would now like this site to be about detox and wellness instead of normal travel destinations. I was just wondering is there any structural design changes that need to be implemented or can we work with what we have so far? Also, Is there a price limit on the destinations that we will be showing or a specific range? Should I only list destinations in the U.S or is international travel ok? Please let me know so I can move forward as soon as possible.</w:t>
      </w:r>
    </w:p>
    <w:p w:rsidR="005A0D43" w:rsidRDefault="005A0D43" w:rsidP="00CE4A63">
      <w:pPr>
        <w:rPr>
          <w:rFonts w:cstheme="minorHAnsi"/>
        </w:rPr>
      </w:pPr>
      <w:r>
        <w:rPr>
          <w:rFonts w:cstheme="minorHAnsi"/>
        </w:rPr>
        <w:t>Thanks,</w:t>
      </w:r>
    </w:p>
    <w:p w:rsidR="005A0D43" w:rsidRDefault="005A0D43" w:rsidP="00CE4A63">
      <w:pPr>
        <w:rPr>
          <w:rFonts w:cstheme="minorHAnsi"/>
        </w:rPr>
      </w:pPr>
      <w:r>
        <w:rPr>
          <w:rFonts w:cstheme="minorHAnsi"/>
        </w:rPr>
        <w:t>Nicole (</w:t>
      </w:r>
      <w:r w:rsidR="005E52E0">
        <w:rPr>
          <w:rFonts w:cstheme="minorHAnsi"/>
        </w:rPr>
        <w:t>Developer)</w:t>
      </w:r>
    </w:p>
    <w:p w:rsidR="00AE380F" w:rsidRDefault="00AE380F" w:rsidP="00CE4A63">
      <w:pPr>
        <w:rPr>
          <w:rFonts w:cstheme="minorHAnsi"/>
        </w:rPr>
      </w:pP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>To: Christy (Product Owner)</w:t>
      </w: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 xml:space="preserve">Subject: Ordering </w:t>
      </w: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>Dear Christy,</w:t>
      </w: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 xml:space="preserve">    I have finished the design for the website and am putting in the finishing touches. I was wondering, do you want to require each user to create an account prior to ordering so that we can</w:t>
      </w:r>
      <w:r w:rsidR="00AF2902">
        <w:rPr>
          <w:rFonts w:cstheme="minorHAnsi"/>
        </w:rPr>
        <w:t xml:space="preserve"> </w:t>
      </w:r>
      <w:r>
        <w:rPr>
          <w:rFonts w:cstheme="minorHAnsi"/>
        </w:rPr>
        <w:lastRenderedPageBreak/>
        <w:t>better track and recommend future deals or just let them order without an account? Please let me know how you would like to proceed.</w:t>
      </w: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>Thanks,</w:t>
      </w:r>
    </w:p>
    <w:p w:rsidR="00AE380F" w:rsidRDefault="00AE380F" w:rsidP="00CE4A63">
      <w:pPr>
        <w:rPr>
          <w:rFonts w:cstheme="minorHAnsi"/>
        </w:rPr>
      </w:pPr>
      <w:r>
        <w:rPr>
          <w:rFonts w:cstheme="minorHAnsi"/>
        </w:rPr>
        <w:t>Brian (Tester)</w:t>
      </w:r>
    </w:p>
    <w:p w:rsidR="005905C4" w:rsidRDefault="005905C4" w:rsidP="00CE4A63">
      <w:pPr>
        <w:rPr>
          <w:rFonts w:cstheme="minorHAnsi"/>
        </w:rPr>
      </w:pPr>
    </w:p>
    <w:p w:rsidR="005905C4" w:rsidRDefault="005905C4" w:rsidP="00CE4A63">
      <w:pPr>
        <w:rPr>
          <w:rFonts w:cstheme="minorHAnsi"/>
        </w:rPr>
      </w:pPr>
      <w:r>
        <w:rPr>
          <w:rFonts w:cstheme="minorHAnsi"/>
        </w:rPr>
        <w:t xml:space="preserve">    The Scrum-Agile approach was very effective in </w:t>
      </w:r>
      <w:r w:rsidR="00EE7072">
        <w:rPr>
          <w:rFonts w:cstheme="minorHAnsi"/>
        </w:rPr>
        <w:t xml:space="preserve">this project. A drawback is that it had to be changed a few times but this </w:t>
      </w:r>
      <w:r w:rsidR="007B4B39">
        <w:rPr>
          <w:rFonts w:cstheme="minorHAnsi"/>
        </w:rPr>
        <w:t xml:space="preserve">was turned into a strength also because the changes were able to be implemented quickly due to the communication and transparency of the agile methodology. </w:t>
      </w:r>
      <w:r w:rsidR="000B49D6">
        <w:rPr>
          <w:rFonts w:cstheme="minorHAnsi"/>
        </w:rPr>
        <w:t xml:space="preserve">This allowed the customer to get a product that they wanted and was ensured to work properly through </w:t>
      </w:r>
      <w:r w:rsidR="003B20A3">
        <w:rPr>
          <w:rFonts w:cstheme="minorHAnsi"/>
        </w:rPr>
        <w:t xml:space="preserve">parallel testing. </w:t>
      </w:r>
      <w:r w:rsidR="0011516A">
        <w:rPr>
          <w:rFonts w:cstheme="minorHAnsi"/>
        </w:rPr>
        <w:t xml:space="preserve">This would not be possible in a waterfall method since the requirements are defined in the beginning so it would have been difficult or too late to change the design once the project was underway. </w:t>
      </w:r>
      <w:r w:rsidR="007F3451">
        <w:rPr>
          <w:rFonts w:cstheme="minorHAnsi"/>
        </w:rPr>
        <w:t>Also testing is done at the end so any bugs in the design may have been discovered too late also.</w:t>
      </w:r>
      <w:r w:rsidR="005340E6">
        <w:rPr>
          <w:rFonts w:cstheme="minorHAnsi"/>
        </w:rPr>
        <w:t xml:space="preserve"> A waterfall approach has </w:t>
      </w:r>
      <w:r w:rsidR="005B035A">
        <w:rPr>
          <w:rFonts w:cstheme="minorHAnsi"/>
        </w:rPr>
        <w:t>its</w:t>
      </w:r>
      <w:r w:rsidR="005340E6">
        <w:rPr>
          <w:rFonts w:cstheme="minorHAnsi"/>
        </w:rPr>
        <w:t xml:space="preserve"> uses in certain cases though such as when the project requirements are well defined at the outset and there’s a small likelihood of change. </w:t>
      </w:r>
      <w:r w:rsidR="005B035A">
        <w:rPr>
          <w:rFonts w:cstheme="minorHAnsi"/>
        </w:rPr>
        <w:t>For most projects there will need to be an assessment and balance of the two styles.</w:t>
      </w:r>
    </w:p>
    <w:p w:rsidR="005B035A" w:rsidRDefault="005B035A" w:rsidP="00CE4A63">
      <w:pPr>
        <w:rPr>
          <w:rFonts w:cstheme="minorHAnsi"/>
        </w:rPr>
      </w:pPr>
    </w:p>
    <w:p w:rsidR="00E94641" w:rsidRPr="003452E9" w:rsidRDefault="00DD6EE6">
      <w:pPr>
        <w:rPr>
          <w:rFonts w:cstheme="minorHAnsi"/>
        </w:rPr>
      </w:pPr>
      <w:r>
        <w:rPr>
          <w:rFonts w:cstheme="minorHAnsi"/>
        </w:rPr>
        <w:t xml:space="preserve">Reference: Charles G. Cobb. (2015). The Project Manager’s Guide to Mastering Agile : Principles and Practices for an Adaptive Approach. Wiley. </w:t>
      </w:r>
    </w:p>
    <w:sectPr w:rsidR="00E94641" w:rsidRPr="0034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11152000">
    <w:abstractNumId w:val="11"/>
  </w:num>
  <w:num w:numId="2" w16cid:durableId="1837919905">
    <w:abstractNumId w:val="10"/>
  </w:num>
  <w:num w:numId="3" w16cid:durableId="2004971596">
    <w:abstractNumId w:val="13"/>
  </w:num>
  <w:num w:numId="4" w16cid:durableId="45766325">
    <w:abstractNumId w:val="12"/>
  </w:num>
  <w:num w:numId="5" w16cid:durableId="726490752">
    <w:abstractNumId w:val="9"/>
  </w:num>
  <w:num w:numId="6" w16cid:durableId="1875388647">
    <w:abstractNumId w:val="7"/>
  </w:num>
  <w:num w:numId="7" w16cid:durableId="1066953569">
    <w:abstractNumId w:val="6"/>
  </w:num>
  <w:num w:numId="8" w16cid:durableId="1491755722">
    <w:abstractNumId w:val="5"/>
  </w:num>
  <w:num w:numId="9" w16cid:durableId="2070107629">
    <w:abstractNumId w:val="4"/>
  </w:num>
  <w:num w:numId="10" w16cid:durableId="1347321385">
    <w:abstractNumId w:val="8"/>
  </w:num>
  <w:num w:numId="11" w16cid:durableId="1740250023">
    <w:abstractNumId w:val="3"/>
  </w:num>
  <w:num w:numId="12" w16cid:durableId="498236037">
    <w:abstractNumId w:val="2"/>
  </w:num>
  <w:num w:numId="13" w16cid:durableId="566309540">
    <w:abstractNumId w:val="1"/>
  </w:num>
  <w:num w:numId="14" w16cid:durableId="60786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54"/>
    <w:rsid w:val="000005E5"/>
    <w:rsid w:val="00042C70"/>
    <w:rsid w:val="000612CC"/>
    <w:rsid w:val="0008016B"/>
    <w:rsid w:val="000B49D6"/>
    <w:rsid w:val="000B4FDF"/>
    <w:rsid w:val="0011516A"/>
    <w:rsid w:val="00151E3C"/>
    <w:rsid w:val="0023022F"/>
    <w:rsid w:val="00230522"/>
    <w:rsid w:val="00237528"/>
    <w:rsid w:val="002743B0"/>
    <w:rsid w:val="002F0672"/>
    <w:rsid w:val="00310D37"/>
    <w:rsid w:val="00337E8D"/>
    <w:rsid w:val="003452E9"/>
    <w:rsid w:val="003A3D91"/>
    <w:rsid w:val="003B20A3"/>
    <w:rsid w:val="003B454C"/>
    <w:rsid w:val="003B7B3C"/>
    <w:rsid w:val="003C2F54"/>
    <w:rsid w:val="003D0278"/>
    <w:rsid w:val="00442B3C"/>
    <w:rsid w:val="00450817"/>
    <w:rsid w:val="00473D58"/>
    <w:rsid w:val="004B2163"/>
    <w:rsid w:val="004E32A6"/>
    <w:rsid w:val="005340E6"/>
    <w:rsid w:val="00551ED3"/>
    <w:rsid w:val="00560A85"/>
    <w:rsid w:val="005673FC"/>
    <w:rsid w:val="005905C4"/>
    <w:rsid w:val="00595338"/>
    <w:rsid w:val="005A0D43"/>
    <w:rsid w:val="005B035A"/>
    <w:rsid w:val="005C67E8"/>
    <w:rsid w:val="005E52E0"/>
    <w:rsid w:val="005F3B42"/>
    <w:rsid w:val="005F4643"/>
    <w:rsid w:val="00624657"/>
    <w:rsid w:val="00644A83"/>
    <w:rsid w:val="00677A9C"/>
    <w:rsid w:val="006A3D82"/>
    <w:rsid w:val="00702D78"/>
    <w:rsid w:val="00735234"/>
    <w:rsid w:val="00796756"/>
    <w:rsid w:val="007A2346"/>
    <w:rsid w:val="007A30B2"/>
    <w:rsid w:val="007B4B39"/>
    <w:rsid w:val="007C0B7A"/>
    <w:rsid w:val="007F3451"/>
    <w:rsid w:val="00814373"/>
    <w:rsid w:val="0086039E"/>
    <w:rsid w:val="00895F6A"/>
    <w:rsid w:val="008C13DB"/>
    <w:rsid w:val="008F37B0"/>
    <w:rsid w:val="009216D1"/>
    <w:rsid w:val="00945370"/>
    <w:rsid w:val="009B6DE0"/>
    <w:rsid w:val="009D5616"/>
    <w:rsid w:val="00A2496D"/>
    <w:rsid w:val="00A32ECA"/>
    <w:rsid w:val="00A54FA6"/>
    <w:rsid w:val="00A600AF"/>
    <w:rsid w:val="00A84542"/>
    <w:rsid w:val="00AC7714"/>
    <w:rsid w:val="00AD1C71"/>
    <w:rsid w:val="00AE380F"/>
    <w:rsid w:val="00AF2902"/>
    <w:rsid w:val="00B51987"/>
    <w:rsid w:val="00B76D37"/>
    <w:rsid w:val="00BD2092"/>
    <w:rsid w:val="00BF6344"/>
    <w:rsid w:val="00C872FB"/>
    <w:rsid w:val="00CB4D27"/>
    <w:rsid w:val="00CB722A"/>
    <w:rsid w:val="00CD3720"/>
    <w:rsid w:val="00CE4A63"/>
    <w:rsid w:val="00D3459A"/>
    <w:rsid w:val="00D63C24"/>
    <w:rsid w:val="00D87780"/>
    <w:rsid w:val="00DD6EE6"/>
    <w:rsid w:val="00E202C5"/>
    <w:rsid w:val="00E42CFD"/>
    <w:rsid w:val="00E70FB4"/>
    <w:rsid w:val="00E80AA7"/>
    <w:rsid w:val="00E94641"/>
    <w:rsid w:val="00E96998"/>
    <w:rsid w:val="00EC0866"/>
    <w:rsid w:val="00EE7072"/>
    <w:rsid w:val="00F17FA2"/>
    <w:rsid w:val="00F73CF3"/>
    <w:rsid w:val="00F7614E"/>
    <w:rsid w:val="00FB3197"/>
    <w:rsid w:val="00FC450C"/>
    <w:rsid w:val="00FC71B4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149E"/>
  <w15:chartTrackingRefBased/>
  <w15:docId w15:val="{893C3366-E23E-8141-A3AB-C939F185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ADC4A57-1ED3-5040-BA2F-2314CE62F014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%7bCADC4A57-1ED3-5040-BA2F-2314CE62F014%7dtf02786994.dotx</Template>
  <TotalTime>16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Afahri Kerr</dc:creator>
  <cp:keywords/>
  <dc:description/>
  <cp:lastModifiedBy>Afahri Kerr</cp:lastModifiedBy>
  <cp:revision>19</cp:revision>
  <dcterms:created xsi:type="dcterms:W3CDTF">2022-07-28T19:44:00Z</dcterms:created>
  <dcterms:modified xsi:type="dcterms:W3CDTF">2022-07-28T20:01:00Z</dcterms:modified>
</cp:coreProperties>
</file>